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3E942849" w:rsidR="006C27EC" w:rsidRPr="00413BCB" w:rsidRDefault="00155908" w:rsidP="00A27BBA">
      <w:pPr>
        <w:pStyle w:val="Title"/>
        <w:rPr>
          <w:sz w:val="32"/>
          <w:szCs w:val="40"/>
        </w:rPr>
      </w:pPr>
      <w:r w:rsidRPr="00413BCB">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r>
                              <w:t xml:space="preserve">Brandon Hackett </w:t>
                            </w:r>
                          </w:p>
                          <w:p w14:paraId="05B88D99" w14:textId="1005CCDF" w:rsidR="00155908" w:rsidRDefault="00413BCB">
                            <w:r>
                              <w:t>7</w:t>
                            </w:r>
                            <w:r w:rsidR="00155908">
                              <w:t>/</w:t>
                            </w:r>
                            <w:r w:rsidR="00441A1C">
                              <w:t>15</w:t>
                            </w:r>
                            <w:r w:rsidR="00155908">
                              <w:t>/2024</w:t>
                            </w:r>
                          </w:p>
                          <w:p w14:paraId="4575BBEE" w14:textId="58EA80C7" w:rsidR="00155908" w:rsidRPr="00155908" w:rsidRDefault="00155908">
                            <w:r>
                              <w:t xml:space="preserve">Module </w:t>
                            </w:r>
                            <w:r w:rsidR="00441A1C">
                              <w:t>10</w:t>
                            </w:r>
                            <w:r w:rsidR="003E2E7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r>
                        <w:t xml:space="preserve">Brandon Hackett </w:t>
                      </w:r>
                    </w:p>
                    <w:p w14:paraId="05B88D99" w14:textId="1005CCDF" w:rsidR="00155908" w:rsidRDefault="00413BCB">
                      <w:r>
                        <w:t>7</w:t>
                      </w:r>
                      <w:r w:rsidR="00155908">
                        <w:t>/</w:t>
                      </w:r>
                      <w:r w:rsidR="00441A1C">
                        <w:t>15</w:t>
                      </w:r>
                      <w:r w:rsidR="00155908">
                        <w:t>/2024</w:t>
                      </w:r>
                    </w:p>
                    <w:p w14:paraId="4575BBEE" w14:textId="58EA80C7" w:rsidR="00155908" w:rsidRPr="00155908" w:rsidRDefault="00155908">
                      <w:r>
                        <w:t xml:space="preserve">Module </w:t>
                      </w:r>
                      <w:r w:rsidR="00441A1C">
                        <w:t>10</w:t>
                      </w:r>
                      <w:r w:rsidR="003E2E75">
                        <w:t>.2</w:t>
                      </w:r>
                    </w:p>
                  </w:txbxContent>
                </v:textbox>
              </v:shape>
            </w:pict>
          </mc:Fallback>
        </mc:AlternateContent>
      </w:r>
      <w:r w:rsidR="00AD2609" w:rsidRPr="00413BCB">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57128D" w:rsidRPr="0057128D">
        <w:t xml:space="preserve"> </w:t>
      </w:r>
      <w:r w:rsidR="00441A1C" w:rsidRPr="00441A1C">
        <w:rPr>
          <w:lang w:val="en-GB" w:eastAsia="en-GB"/>
        </w:rPr>
        <w:t>JSF tag libraries</w:t>
      </w:r>
    </w:p>
    <w:p w14:paraId="7BA750D4" w14:textId="48648028" w:rsidR="00413BCB" w:rsidRDefault="00441A1C" w:rsidP="003E2E75">
      <w:pPr>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441A1C">
        <w:rPr>
          <w:rFonts w:ascii="Arial" w:hAnsi="Arial"/>
          <w:b/>
          <w:caps/>
          <w:color w:val="589633" w:themeColor="accent1" w:themeShade="BF"/>
          <w:sz w:val="32"/>
          <w:szCs w:val="40"/>
        </w:rPr>
        <w:t>Introduction to JSF Tag Libraries</w:t>
      </w:r>
    </w:p>
    <w:p w14:paraId="42DA72D4" w14:textId="77777777" w:rsidR="00FE6705" w:rsidRDefault="00FE6705" w:rsidP="00441A1C">
      <w:pPr>
        <w:spacing w:line="360" w:lineRule="auto"/>
        <w:rPr>
          <w:rFonts w:ascii="Arial" w:hAnsi="Arial"/>
          <w:b/>
          <w:caps/>
          <w:color w:val="589633" w:themeColor="accent1" w:themeShade="BF"/>
          <w:sz w:val="32"/>
          <w:szCs w:val="40"/>
        </w:rPr>
      </w:pPr>
    </w:p>
    <w:p w14:paraId="35CF5BFE" w14:textId="0E8B6707" w:rsidR="0057128D" w:rsidRDefault="00441A1C" w:rsidP="00441A1C">
      <w:pPr>
        <w:spacing w:line="360" w:lineRule="auto"/>
      </w:pPr>
      <w:proofErr w:type="spellStart"/>
      <w:r w:rsidRPr="00441A1C">
        <w:t>JavaServer</w:t>
      </w:r>
      <w:proofErr w:type="spellEnd"/>
      <w:r w:rsidRPr="00441A1C">
        <w:t xml:space="preserve"> Faces (JSF) is a Java-based framework that streamlines the development and integration of web-based user interfaces. JSF provides a component-based approach to web development, allowing developers to build reusable UI components. A big part of JSF is its tag libraries, which extend standard HTML to create a richer and more interactive user experience. This assignment explores three major JSF tag libraries: HTML, Core, and </w:t>
      </w:r>
      <w:proofErr w:type="spellStart"/>
      <w:r w:rsidRPr="00441A1C">
        <w:t>Facelet</w:t>
      </w:r>
      <w:proofErr w:type="spellEnd"/>
      <w:r w:rsidRPr="00441A1C">
        <w:t xml:space="preserve"> tags, explaining their roles, benefits, and usage.</w:t>
      </w:r>
    </w:p>
    <w:p w14:paraId="27FA1CC7" w14:textId="77777777" w:rsidR="00441A1C" w:rsidRDefault="00441A1C" w:rsidP="0057128D">
      <w:pPr>
        <w:spacing w:line="360" w:lineRule="auto"/>
      </w:pPr>
    </w:p>
    <w:p w14:paraId="499F2373" w14:textId="77777777" w:rsidR="00441A1C" w:rsidRDefault="00441A1C" w:rsidP="00441A1C">
      <w:pPr>
        <w:pStyle w:val="NormalWeb"/>
        <w:spacing w:before="0" w:beforeAutospacing="0" w:after="0" w:afterAutospacing="0"/>
        <w:rPr>
          <w:color w:val="0E101A"/>
        </w:rPr>
      </w:pPr>
      <w:r w:rsidRPr="00441A1C">
        <w:rPr>
          <w:rFonts w:ascii="Arial" w:hAnsi="Arial"/>
          <w:b/>
          <w:caps/>
          <w:color w:val="589633" w:themeColor="accent1" w:themeShade="BF"/>
          <w:sz w:val="32"/>
          <w:szCs w:val="40"/>
        </w:rPr>
        <w:t>HTML Tag Library</w:t>
      </w:r>
      <w:r w:rsidRPr="00441A1C">
        <w:rPr>
          <w:color w:val="0E101A"/>
        </w:rPr>
        <w:t xml:space="preserve"> </w:t>
      </w:r>
    </w:p>
    <w:p w14:paraId="5216B0CC" w14:textId="77777777" w:rsidR="00441A1C" w:rsidRPr="00441A1C" w:rsidRDefault="00441A1C" w:rsidP="00441A1C">
      <w:pPr>
        <w:rPr>
          <w:rFonts w:ascii="Arial" w:hAnsi="Arial"/>
          <w:b/>
          <w:caps/>
          <w:color w:val="589633" w:themeColor="accent1" w:themeShade="BF"/>
          <w:sz w:val="32"/>
          <w:szCs w:val="40"/>
        </w:rPr>
      </w:pPr>
    </w:p>
    <w:p w14:paraId="125B0959" w14:textId="791FC006"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The HTML tag library in JSF provides tags that correspond to standard HTML elements but with additional JSF functionality. These tags allow developers to bind user interface components to server-side data, handle events, and manage user input more effectively.</w:t>
      </w:r>
    </w:p>
    <w:p w14:paraId="49824AC3" w14:textId="77777777"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Example Tags:</w:t>
      </w:r>
    </w:p>
    <w:p w14:paraId="267AF3DB"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h:inputText</w:t>
      </w:r>
      <w:proofErr w:type="spellEnd"/>
      <w:proofErr w:type="gramEnd"/>
      <w:r w:rsidRPr="00441A1C">
        <w:rPr>
          <w:rFonts w:eastAsia="Arial" w:cs="Arial"/>
          <w:sz w:val="22"/>
          <w:szCs w:val="22"/>
          <w:lang w:val="en-GB"/>
        </w:rPr>
        <w:t>&gt;: Renders an HTML input element of type text, allowing users to enter data.</w:t>
      </w:r>
    </w:p>
    <w:p w14:paraId="55E9EA4E"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h:commandButton</w:t>
      </w:r>
      <w:proofErr w:type="spellEnd"/>
      <w:proofErr w:type="gramEnd"/>
      <w:r w:rsidRPr="00441A1C">
        <w:rPr>
          <w:rFonts w:eastAsia="Arial" w:cs="Arial"/>
          <w:sz w:val="22"/>
          <w:szCs w:val="22"/>
          <w:lang w:val="en-GB"/>
        </w:rPr>
        <w:t>&gt;: Renders an HTML button that can trigger server-side actions.</w:t>
      </w:r>
    </w:p>
    <w:p w14:paraId="09CE92B3"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h:outputText</w:t>
      </w:r>
      <w:proofErr w:type="spellEnd"/>
      <w:proofErr w:type="gramEnd"/>
      <w:r w:rsidRPr="00441A1C">
        <w:rPr>
          <w:rFonts w:eastAsia="Arial" w:cs="Arial"/>
          <w:sz w:val="22"/>
          <w:szCs w:val="22"/>
          <w:lang w:val="en-GB"/>
        </w:rPr>
        <w:t>&gt;: Renders a span or div that displays data to the user.</w:t>
      </w:r>
    </w:p>
    <w:p w14:paraId="54DE80C4" w14:textId="77777777"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These tags make creating dynamic web applications that respond to user interactions easier without extensive JavaScript.</w:t>
      </w:r>
    </w:p>
    <w:p w14:paraId="2A62CEC8" w14:textId="76FED1B1" w:rsidR="00441A1C" w:rsidRPr="00441A1C" w:rsidRDefault="00441A1C" w:rsidP="00441A1C">
      <w:pPr>
        <w:spacing w:line="360" w:lineRule="auto"/>
        <w:rPr>
          <w:sz w:val="22"/>
          <w:szCs w:val="22"/>
        </w:rPr>
      </w:pPr>
    </w:p>
    <w:p w14:paraId="2B531EDB" w14:textId="4692F992" w:rsidR="00441A1C" w:rsidRDefault="00441A1C" w:rsidP="00441A1C">
      <w:pPr>
        <w:pStyle w:val="NormalWeb"/>
        <w:spacing w:before="0" w:beforeAutospacing="0" w:after="0" w:afterAutospacing="0"/>
        <w:rPr>
          <w:color w:val="0E101A"/>
        </w:rPr>
      </w:pPr>
      <w:r w:rsidRPr="00441A1C">
        <w:rPr>
          <w:rFonts w:ascii="Arial" w:hAnsi="Arial"/>
          <w:b/>
          <w:caps/>
          <w:color w:val="589633" w:themeColor="accent1" w:themeShade="BF"/>
          <w:sz w:val="32"/>
          <w:szCs w:val="40"/>
        </w:rPr>
        <w:t>Core Tag Library</w:t>
      </w:r>
      <w:r w:rsidRPr="00441A1C">
        <w:rPr>
          <w:color w:val="0E101A"/>
        </w:rPr>
        <w:t xml:space="preserve"> </w:t>
      </w:r>
    </w:p>
    <w:p w14:paraId="2ED37932" w14:textId="77777777" w:rsidR="00441A1C" w:rsidRPr="00441A1C" w:rsidRDefault="00441A1C" w:rsidP="00441A1C">
      <w:pPr>
        <w:rPr>
          <w:rFonts w:ascii="Arial" w:hAnsi="Arial"/>
          <w:b/>
          <w:caps/>
          <w:color w:val="589633" w:themeColor="accent1" w:themeShade="BF"/>
          <w:sz w:val="32"/>
          <w:szCs w:val="40"/>
        </w:rPr>
      </w:pPr>
    </w:p>
    <w:p w14:paraId="4E2F7255" w14:textId="77777777"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The Core tag library in JSF includes tags that control JSF components' behavior and manage the application's flow. These tags are essential for binding components to server-side data, handling events, and controlling the rendering of components based on certain conditions.</w:t>
      </w:r>
    </w:p>
    <w:p w14:paraId="0D421733" w14:textId="77777777"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Example Tags:</w:t>
      </w:r>
    </w:p>
    <w:p w14:paraId="3B80BDB8"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f:view</w:t>
      </w:r>
      <w:proofErr w:type="spellEnd"/>
      <w:proofErr w:type="gramEnd"/>
      <w:r w:rsidRPr="00441A1C">
        <w:rPr>
          <w:rFonts w:eastAsia="Arial" w:cs="Arial"/>
          <w:sz w:val="22"/>
          <w:szCs w:val="22"/>
          <w:lang w:val="en-GB"/>
        </w:rPr>
        <w:t>&gt;: This tag encapsulates the entire JSF page and sets up the context for JSF to manage the lifecycle of the components within it. It is mandatory for all JSF pages and ensures the JSF framework processes them. </w:t>
      </w:r>
    </w:p>
    <w:p w14:paraId="54FB0C8A"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lastRenderedPageBreak/>
        <w:t>&lt;</w:t>
      </w:r>
      <w:proofErr w:type="spellStart"/>
      <w:proofErr w:type="gramStart"/>
      <w:r w:rsidRPr="00441A1C">
        <w:rPr>
          <w:rFonts w:eastAsia="Arial" w:cs="Arial"/>
          <w:sz w:val="22"/>
          <w:szCs w:val="22"/>
          <w:lang w:val="en-GB"/>
        </w:rPr>
        <w:t>f:actionListener</w:t>
      </w:r>
      <w:proofErr w:type="spellEnd"/>
      <w:proofErr w:type="gramEnd"/>
      <w:r w:rsidRPr="00441A1C">
        <w:rPr>
          <w:rFonts w:eastAsia="Arial" w:cs="Arial"/>
          <w:sz w:val="22"/>
          <w:szCs w:val="22"/>
          <w:lang w:val="en-GB"/>
        </w:rPr>
        <w:t>&gt;: This tag attaches an action listener to a UI component, such as a button. When the user interacts with the component (e.g., clicks a button), the action listener is triggered, allowing the server to perform a specific action.</w:t>
      </w:r>
    </w:p>
    <w:p w14:paraId="3E1CFC06"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&lt;f: attribute&gt;: This tag allows developers to add custom attributes to components. These attributes are used to pass additional data to components, making it possible to customize the behavior of components without changing their core implementation. </w:t>
      </w:r>
    </w:p>
    <w:p w14:paraId="78FD4F9D" w14:textId="77777777" w:rsidR="00441A1C" w:rsidRDefault="00441A1C" w:rsidP="00441A1C">
      <w:pPr>
        <w:spacing w:line="360" w:lineRule="auto"/>
        <w:rPr>
          <w:rFonts w:eastAsia="Arial" w:cs="Arial"/>
          <w:sz w:val="22"/>
          <w:szCs w:val="22"/>
          <w:lang w:val="en-GB"/>
        </w:rPr>
      </w:pPr>
      <w:r w:rsidRPr="00441A1C">
        <w:rPr>
          <w:rFonts w:eastAsia="Arial" w:cs="Arial"/>
          <w:sz w:val="22"/>
          <w:szCs w:val="22"/>
          <w:lang w:val="en-GB"/>
        </w:rPr>
        <w:t>By using these core tags, developers can build sophisticated web applications that are both interactive and efficient.</w:t>
      </w:r>
    </w:p>
    <w:p w14:paraId="5ABD4062" w14:textId="77777777" w:rsidR="00441A1C" w:rsidRDefault="00441A1C" w:rsidP="00441A1C">
      <w:pPr>
        <w:spacing w:line="360" w:lineRule="auto"/>
        <w:rPr>
          <w:rFonts w:eastAsia="Arial" w:cs="Arial"/>
          <w:sz w:val="22"/>
          <w:szCs w:val="22"/>
          <w:lang w:val="en-GB"/>
        </w:rPr>
      </w:pPr>
    </w:p>
    <w:p w14:paraId="21ECF894" w14:textId="0346E428" w:rsidR="00441A1C" w:rsidRDefault="00441A1C" w:rsidP="00441A1C">
      <w:pPr>
        <w:pStyle w:val="NormalWeb"/>
        <w:spacing w:before="0" w:beforeAutospacing="0" w:after="0" w:afterAutospacing="0"/>
        <w:rPr>
          <w:color w:val="0E101A"/>
        </w:rPr>
      </w:pPr>
      <w:r>
        <w:rPr>
          <w:rFonts w:ascii="Arial" w:hAnsi="Arial"/>
          <w:b/>
          <w:caps/>
          <w:color w:val="589633" w:themeColor="accent1" w:themeShade="BF"/>
          <w:sz w:val="32"/>
          <w:szCs w:val="40"/>
        </w:rPr>
        <w:t>facelet</w:t>
      </w:r>
      <w:r w:rsidRPr="00441A1C">
        <w:rPr>
          <w:rFonts w:ascii="Arial" w:hAnsi="Arial"/>
          <w:b/>
          <w:caps/>
          <w:color w:val="589633" w:themeColor="accent1" w:themeShade="BF"/>
          <w:sz w:val="32"/>
          <w:szCs w:val="40"/>
        </w:rPr>
        <w:t xml:space="preserve"> Tag Library</w:t>
      </w:r>
      <w:r w:rsidRPr="00441A1C">
        <w:rPr>
          <w:color w:val="0E101A"/>
        </w:rPr>
        <w:t xml:space="preserve"> </w:t>
      </w:r>
    </w:p>
    <w:p w14:paraId="1B091CC3" w14:textId="77777777" w:rsidR="00441A1C" w:rsidRPr="00441A1C" w:rsidRDefault="00441A1C" w:rsidP="00441A1C">
      <w:pPr>
        <w:rPr>
          <w:rFonts w:ascii="Arial" w:hAnsi="Arial"/>
          <w:b/>
          <w:caps/>
          <w:color w:val="589633" w:themeColor="accent1" w:themeShade="BF"/>
          <w:sz w:val="32"/>
          <w:szCs w:val="40"/>
        </w:rPr>
      </w:pPr>
    </w:p>
    <w:p w14:paraId="2445E795" w14:textId="77777777" w:rsidR="00441A1C" w:rsidRPr="00441A1C" w:rsidRDefault="00441A1C" w:rsidP="00441A1C">
      <w:pPr>
        <w:spacing w:line="360" w:lineRule="auto"/>
        <w:rPr>
          <w:rFonts w:eastAsia="Arial" w:cs="Arial"/>
          <w:sz w:val="22"/>
          <w:szCs w:val="22"/>
          <w:lang w:val="en-GB"/>
        </w:rPr>
      </w:pPr>
      <w:proofErr w:type="spellStart"/>
      <w:r w:rsidRPr="00441A1C">
        <w:rPr>
          <w:rFonts w:eastAsia="Arial" w:cs="Arial"/>
          <w:sz w:val="22"/>
          <w:szCs w:val="22"/>
          <w:lang w:val="en-GB"/>
        </w:rPr>
        <w:t>Facelets</w:t>
      </w:r>
      <w:proofErr w:type="spellEnd"/>
      <w:r w:rsidRPr="00441A1C">
        <w:rPr>
          <w:rFonts w:eastAsia="Arial" w:cs="Arial"/>
          <w:sz w:val="22"/>
          <w:szCs w:val="22"/>
          <w:lang w:val="en-GB"/>
        </w:rPr>
        <w:t xml:space="preserve"> is a powerful view declaration language for JSF, allowing for the templating and reusing common page elements. The </w:t>
      </w:r>
      <w:proofErr w:type="spellStart"/>
      <w:r w:rsidRPr="00441A1C">
        <w:rPr>
          <w:rFonts w:eastAsia="Arial" w:cs="Arial"/>
          <w:sz w:val="22"/>
          <w:szCs w:val="22"/>
          <w:lang w:val="en-GB"/>
        </w:rPr>
        <w:t>Facelet</w:t>
      </w:r>
      <w:proofErr w:type="spellEnd"/>
      <w:r w:rsidRPr="00441A1C">
        <w:rPr>
          <w:rFonts w:eastAsia="Arial" w:cs="Arial"/>
          <w:sz w:val="22"/>
          <w:szCs w:val="22"/>
          <w:lang w:val="en-GB"/>
        </w:rPr>
        <w:t xml:space="preserve"> tag library includes tags that facilitate template creation, composition, and reuse. </w:t>
      </w:r>
      <w:proofErr w:type="spellStart"/>
      <w:r w:rsidRPr="00441A1C">
        <w:rPr>
          <w:rFonts w:eastAsia="Arial" w:cs="Arial"/>
          <w:sz w:val="22"/>
          <w:szCs w:val="22"/>
          <w:lang w:val="en-GB"/>
        </w:rPr>
        <w:t>Facelets</w:t>
      </w:r>
      <w:proofErr w:type="spellEnd"/>
      <w:r w:rsidRPr="00441A1C">
        <w:rPr>
          <w:rFonts w:eastAsia="Arial" w:cs="Arial"/>
          <w:sz w:val="22"/>
          <w:szCs w:val="22"/>
          <w:lang w:val="en-GB"/>
        </w:rPr>
        <w:t xml:space="preserve"> improve upon the older JSP (</w:t>
      </w:r>
      <w:proofErr w:type="spellStart"/>
      <w:r w:rsidRPr="00441A1C">
        <w:rPr>
          <w:rFonts w:eastAsia="Arial" w:cs="Arial"/>
          <w:sz w:val="22"/>
          <w:szCs w:val="22"/>
          <w:lang w:val="en-GB"/>
        </w:rPr>
        <w:t>JavaServer</w:t>
      </w:r>
      <w:proofErr w:type="spellEnd"/>
      <w:r w:rsidRPr="00441A1C">
        <w:rPr>
          <w:rFonts w:eastAsia="Arial" w:cs="Arial"/>
          <w:sz w:val="22"/>
          <w:szCs w:val="22"/>
          <w:lang w:val="en-GB"/>
        </w:rPr>
        <w:t xml:space="preserve"> Pages) by providing a more efficient and straightforward approach to defining views in JSF applications.</w:t>
      </w:r>
    </w:p>
    <w:p w14:paraId="28D1F54E" w14:textId="77777777" w:rsidR="00441A1C" w:rsidRPr="00441A1C" w:rsidRDefault="00441A1C" w:rsidP="00441A1C">
      <w:pPr>
        <w:spacing w:line="360" w:lineRule="auto"/>
        <w:rPr>
          <w:rFonts w:eastAsia="Arial" w:cs="Arial"/>
          <w:sz w:val="22"/>
          <w:szCs w:val="22"/>
          <w:lang w:val="en-GB"/>
        </w:rPr>
      </w:pPr>
      <w:r w:rsidRPr="00441A1C">
        <w:rPr>
          <w:rFonts w:eastAsia="Arial" w:cs="Arial"/>
          <w:sz w:val="22"/>
          <w:szCs w:val="22"/>
          <w:lang w:val="en-GB"/>
        </w:rPr>
        <w:t>Example Tags:</w:t>
      </w:r>
    </w:p>
    <w:p w14:paraId="19BC7154"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ui:composition</w:t>
      </w:r>
      <w:proofErr w:type="spellEnd"/>
      <w:proofErr w:type="gramEnd"/>
      <w:r w:rsidRPr="00441A1C">
        <w:rPr>
          <w:rFonts w:eastAsia="Arial" w:cs="Arial"/>
          <w:sz w:val="22"/>
          <w:szCs w:val="22"/>
          <w:lang w:val="en-GB"/>
        </w:rPr>
        <w:t xml:space="preserve">&gt;: This tag defines a composite component or a page layout that can be reused across multiple pages. It allows developers to create a template by combining various components and other templates. This tag makes managing and maintaining consistent layouts and structures easier across an application. </w:t>
      </w:r>
    </w:p>
    <w:p w14:paraId="6D545BA2"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ui:include</w:t>
      </w:r>
      <w:proofErr w:type="spellEnd"/>
      <w:proofErr w:type="gramEnd"/>
      <w:r w:rsidRPr="00441A1C">
        <w:rPr>
          <w:rFonts w:eastAsia="Arial" w:cs="Arial"/>
          <w:sz w:val="22"/>
          <w:szCs w:val="22"/>
          <w:lang w:val="en-GB"/>
        </w:rPr>
        <w:t xml:space="preserve">&gt;: This tag allows for including other </w:t>
      </w:r>
      <w:proofErr w:type="spellStart"/>
      <w:r w:rsidRPr="00441A1C">
        <w:rPr>
          <w:rFonts w:eastAsia="Arial" w:cs="Arial"/>
          <w:sz w:val="22"/>
          <w:szCs w:val="22"/>
          <w:lang w:val="en-GB"/>
        </w:rPr>
        <w:t>Facelet</w:t>
      </w:r>
      <w:proofErr w:type="spellEnd"/>
      <w:r w:rsidRPr="00441A1C">
        <w:rPr>
          <w:rFonts w:eastAsia="Arial" w:cs="Arial"/>
          <w:sz w:val="22"/>
          <w:szCs w:val="22"/>
          <w:lang w:val="en-GB"/>
        </w:rPr>
        <w:t xml:space="preserve"> pages within a current page. This modular approach lets developers break down large pages into smaller, more manageable components. For instance, a typical navigation bar or footer can be included on different pages without duplicating the code. </w:t>
      </w:r>
    </w:p>
    <w:p w14:paraId="584C57ED" w14:textId="77777777" w:rsidR="00441A1C" w:rsidRPr="00441A1C" w:rsidRDefault="00441A1C" w:rsidP="00441A1C">
      <w:pPr>
        <w:spacing w:line="360" w:lineRule="auto"/>
        <w:ind w:left="720"/>
        <w:rPr>
          <w:rFonts w:eastAsia="Arial" w:cs="Arial"/>
          <w:sz w:val="22"/>
          <w:szCs w:val="22"/>
          <w:lang w:val="en-GB"/>
        </w:rPr>
      </w:pPr>
      <w:r w:rsidRPr="00441A1C">
        <w:rPr>
          <w:rFonts w:eastAsia="Arial" w:cs="Arial"/>
          <w:sz w:val="22"/>
          <w:szCs w:val="22"/>
          <w:lang w:val="en-GB"/>
        </w:rPr>
        <w:t>&lt;</w:t>
      </w:r>
      <w:proofErr w:type="spellStart"/>
      <w:proofErr w:type="gramStart"/>
      <w:r w:rsidRPr="00441A1C">
        <w:rPr>
          <w:rFonts w:eastAsia="Arial" w:cs="Arial"/>
          <w:sz w:val="22"/>
          <w:szCs w:val="22"/>
          <w:lang w:val="en-GB"/>
        </w:rPr>
        <w:t>ui:insert</w:t>
      </w:r>
      <w:proofErr w:type="spellEnd"/>
      <w:proofErr w:type="gramEnd"/>
      <w:r w:rsidRPr="00441A1C">
        <w:rPr>
          <w:rFonts w:eastAsia="Arial" w:cs="Arial"/>
          <w:sz w:val="22"/>
          <w:szCs w:val="22"/>
          <w:lang w:val="en-GB"/>
        </w:rPr>
        <w:t>&gt;: This tag works with &lt;</w:t>
      </w:r>
      <w:proofErr w:type="spellStart"/>
      <w:r w:rsidRPr="00441A1C">
        <w:rPr>
          <w:rFonts w:eastAsia="Arial" w:cs="Arial"/>
          <w:sz w:val="22"/>
          <w:szCs w:val="22"/>
          <w:lang w:val="en-GB"/>
        </w:rPr>
        <w:t>ui:composition</w:t>
      </w:r>
      <w:proofErr w:type="spellEnd"/>
      <w:r w:rsidRPr="00441A1C">
        <w:rPr>
          <w:rFonts w:eastAsia="Arial" w:cs="Arial"/>
          <w:sz w:val="22"/>
          <w:szCs w:val="22"/>
          <w:lang w:val="en-GB"/>
        </w:rPr>
        <w:t>&gt; to allow dynamic content insertion into predefined placeholders within a template. This tag enables flexible and dynamic page layouts where specific content can be inserted at designated spots in a template. For example, a template might define a main content area and sidebars, and the &lt;</w:t>
      </w:r>
      <w:proofErr w:type="spellStart"/>
      <w:proofErr w:type="gramStart"/>
      <w:r w:rsidRPr="00441A1C">
        <w:rPr>
          <w:rFonts w:eastAsia="Arial" w:cs="Arial"/>
          <w:sz w:val="22"/>
          <w:szCs w:val="22"/>
          <w:lang w:val="en-GB"/>
        </w:rPr>
        <w:t>ui:insert</w:t>
      </w:r>
      <w:proofErr w:type="spellEnd"/>
      <w:proofErr w:type="gramEnd"/>
      <w:r w:rsidRPr="00441A1C">
        <w:rPr>
          <w:rFonts w:eastAsia="Arial" w:cs="Arial"/>
          <w:sz w:val="22"/>
          <w:szCs w:val="22"/>
          <w:lang w:val="en-GB"/>
        </w:rPr>
        <w:t>&gt; tag allows specific content to be dynamically placed into these areas when the template is used.</w:t>
      </w:r>
    </w:p>
    <w:p w14:paraId="45CF51BC" w14:textId="03D60587" w:rsidR="00441A1C" w:rsidRDefault="00441A1C" w:rsidP="00441A1C">
      <w:pPr>
        <w:spacing w:line="360" w:lineRule="auto"/>
        <w:rPr>
          <w:rFonts w:eastAsia="Arial" w:cs="Arial"/>
          <w:sz w:val="22"/>
          <w:szCs w:val="22"/>
          <w:lang w:val="en-GB"/>
        </w:rPr>
      </w:pPr>
      <w:proofErr w:type="spellStart"/>
      <w:r w:rsidRPr="00441A1C">
        <w:rPr>
          <w:rFonts w:eastAsia="Arial" w:cs="Arial"/>
          <w:sz w:val="22"/>
          <w:szCs w:val="22"/>
          <w:lang w:val="en-GB"/>
        </w:rPr>
        <w:t>Facelets</w:t>
      </w:r>
      <w:proofErr w:type="spellEnd"/>
      <w:r w:rsidRPr="00441A1C">
        <w:rPr>
          <w:rFonts w:eastAsia="Arial" w:cs="Arial"/>
          <w:sz w:val="22"/>
          <w:szCs w:val="22"/>
          <w:lang w:val="en-GB"/>
        </w:rPr>
        <w:t xml:space="preserve"> enable developers to create modular, maintainable, and reusable page structures, significantly reducing the complexity of large web applications.</w:t>
      </w:r>
    </w:p>
    <w:p w14:paraId="5C516451" w14:textId="77777777" w:rsidR="00441A1C" w:rsidRDefault="00441A1C" w:rsidP="00441A1C">
      <w:pPr>
        <w:spacing w:line="360" w:lineRule="auto"/>
        <w:rPr>
          <w:rFonts w:eastAsia="Arial" w:cs="Arial"/>
          <w:sz w:val="22"/>
          <w:szCs w:val="22"/>
          <w:lang w:val="en-GB"/>
        </w:rPr>
      </w:pPr>
    </w:p>
    <w:p w14:paraId="0F5C33DE" w14:textId="77777777" w:rsidR="00441A1C" w:rsidRDefault="00441A1C" w:rsidP="00441A1C">
      <w:pPr>
        <w:spacing w:line="360" w:lineRule="auto"/>
        <w:rPr>
          <w:rFonts w:eastAsia="Arial" w:cs="Arial"/>
          <w:sz w:val="22"/>
          <w:szCs w:val="22"/>
          <w:lang w:val="en-GB"/>
        </w:rPr>
      </w:pPr>
    </w:p>
    <w:p w14:paraId="7C0CFB61" w14:textId="77777777" w:rsidR="00441A1C" w:rsidRDefault="00441A1C" w:rsidP="00441A1C">
      <w:pPr>
        <w:spacing w:line="360" w:lineRule="auto"/>
        <w:rPr>
          <w:rFonts w:eastAsia="Arial" w:cs="Arial"/>
          <w:sz w:val="22"/>
          <w:szCs w:val="22"/>
          <w:lang w:val="en-GB"/>
        </w:rPr>
      </w:pPr>
    </w:p>
    <w:p w14:paraId="4A6A9F01" w14:textId="77777777" w:rsidR="00441A1C" w:rsidRPr="00441A1C" w:rsidRDefault="00441A1C" w:rsidP="00441A1C">
      <w:pPr>
        <w:spacing w:line="360" w:lineRule="auto"/>
        <w:rPr>
          <w:rFonts w:eastAsia="Arial" w:cs="Arial"/>
          <w:sz w:val="22"/>
          <w:szCs w:val="22"/>
          <w:lang w:val="en-GB"/>
        </w:rPr>
      </w:pPr>
    </w:p>
    <w:p w14:paraId="5280C432" w14:textId="2AEC9562" w:rsidR="00441A1C" w:rsidRDefault="00441A1C" w:rsidP="00441A1C">
      <w:pPr>
        <w:pStyle w:val="NormalWeb"/>
        <w:spacing w:before="0" w:beforeAutospacing="0" w:after="0" w:afterAutospacing="0"/>
        <w:rPr>
          <w:color w:val="0E101A"/>
        </w:rPr>
      </w:pPr>
      <w:r w:rsidRPr="00441A1C">
        <w:rPr>
          <w:rFonts w:ascii="Arial" w:hAnsi="Arial"/>
          <w:b/>
          <w:caps/>
          <w:color w:val="589633" w:themeColor="accent1" w:themeShade="BF"/>
          <w:sz w:val="32"/>
          <w:szCs w:val="40"/>
        </w:rPr>
        <w:lastRenderedPageBreak/>
        <w:t>Benefits of Using JSF Tag Libraries</w:t>
      </w:r>
      <w:r w:rsidRPr="00441A1C">
        <w:rPr>
          <w:color w:val="0E101A"/>
        </w:rPr>
        <w:t xml:space="preserve"> </w:t>
      </w:r>
    </w:p>
    <w:p w14:paraId="30F3973E" w14:textId="77777777" w:rsidR="00441A1C" w:rsidRPr="00441A1C" w:rsidRDefault="00441A1C" w:rsidP="00441A1C">
      <w:pPr>
        <w:rPr>
          <w:rFonts w:ascii="Arial" w:hAnsi="Arial"/>
          <w:b/>
          <w:caps/>
          <w:color w:val="589633" w:themeColor="accent1" w:themeShade="BF"/>
          <w:sz w:val="32"/>
          <w:szCs w:val="40"/>
        </w:rPr>
      </w:pPr>
    </w:p>
    <w:p w14:paraId="7458875E" w14:textId="15A68AC3" w:rsidR="00441A1C" w:rsidRDefault="00441A1C" w:rsidP="00441A1C">
      <w:pPr>
        <w:spacing w:line="360" w:lineRule="auto"/>
        <w:rPr>
          <w:rFonts w:eastAsia="Arial" w:cs="Arial"/>
          <w:sz w:val="22"/>
          <w:szCs w:val="22"/>
          <w:lang w:val="en-GB"/>
        </w:rPr>
      </w:pPr>
      <w:r w:rsidRPr="00441A1C">
        <w:rPr>
          <w:rFonts w:eastAsia="Arial" w:cs="Arial"/>
          <w:sz w:val="22"/>
          <w:szCs w:val="22"/>
          <w:lang w:val="en-GB"/>
        </w:rPr>
        <w:t>JSF tag libraries promote a component-based development approach, enabling the creation of reusable and modular UI components. This modularity makes the development process more manageable, especially for large-scale applications.</w:t>
      </w:r>
      <w:r>
        <w:rPr>
          <w:rFonts w:eastAsia="Arial" w:cs="Arial"/>
          <w:sz w:val="22"/>
          <w:szCs w:val="22"/>
          <w:lang w:val="en-GB"/>
        </w:rPr>
        <w:t xml:space="preserve"> </w:t>
      </w:r>
      <w:r w:rsidRPr="00441A1C">
        <w:rPr>
          <w:rFonts w:eastAsia="Arial" w:cs="Arial"/>
          <w:sz w:val="22"/>
          <w:szCs w:val="22"/>
          <w:lang w:val="en-GB"/>
        </w:rPr>
        <w:t>Tags in the Core library simplify event handling, making responding to user actions and interactions easier. This is crucial for creating interactive applications that provide a smooth user experience.</w:t>
      </w:r>
      <w:r>
        <w:rPr>
          <w:rFonts w:eastAsia="Arial" w:cs="Arial"/>
          <w:sz w:val="22"/>
          <w:szCs w:val="22"/>
          <w:lang w:val="en-GB"/>
        </w:rPr>
        <w:t xml:space="preserve"> </w:t>
      </w:r>
      <w:r w:rsidRPr="00441A1C">
        <w:rPr>
          <w:rFonts w:eastAsia="Arial" w:cs="Arial"/>
          <w:sz w:val="22"/>
          <w:szCs w:val="22"/>
          <w:lang w:val="en-GB"/>
        </w:rPr>
        <w:t>HTML tags support direct binding to server-side data, ensuring seamless data flow between the UI and the backend. This reduces the need for additional code to manage data transfer, speeding up development.</w:t>
      </w:r>
      <w:r>
        <w:rPr>
          <w:rFonts w:eastAsia="Arial" w:cs="Arial"/>
          <w:sz w:val="22"/>
          <w:szCs w:val="22"/>
          <w:lang w:val="en-GB"/>
        </w:rPr>
        <w:t xml:space="preserve"> </w:t>
      </w:r>
      <w:proofErr w:type="spellStart"/>
      <w:r w:rsidRPr="00441A1C">
        <w:rPr>
          <w:rFonts w:eastAsia="Arial" w:cs="Arial"/>
          <w:sz w:val="22"/>
          <w:szCs w:val="22"/>
          <w:lang w:val="en-GB"/>
        </w:rPr>
        <w:t>Facelets</w:t>
      </w:r>
      <w:proofErr w:type="spellEnd"/>
      <w:r w:rsidRPr="00441A1C">
        <w:rPr>
          <w:rFonts w:eastAsia="Arial" w:cs="Arial"/>
          <w:sz w:val="22"/>
          <w:szCs w:val="22"/>
          <w:lang w:val="en-GB"/>
        </w:rPr>
        <w:t xml:space="preserve"> allow developers to create templates and reusable components, enhancing the maintainability and scalability of web applications. Reusable templates reduce redundancy and ensure consistency across different parts of the application.</w:t>
      </w:r>
    </w:p>
    <w:p w14:paraId="1F4A4535" w14:textId="77777777" w:rsidR="00441A1C" w:rsidRDefault="00441A1C" w:rsidP="00441A1C">
      <w:pPr>
        <w:spacing w:line="360" w:lineRule="auto"/>
        <w:rPr>
          <w:rFonts w:eastAsia="Arial" w:cs="Arial"/>
          <w:sz w:val="22"/>
          <w:szCs w:val="22"/>
          <w:lang w:val="en-GB"/>
        </w:rPr>
      </w:pPr>
    </w:p>
    <w:p w14:paraId="2E3793CC" w14:textId="3C486F32" w:rsidR="00441A1C" w:rsidRDefault="00441A1C" w:rsidP="00441A1C">
      <w:pPr>
        <w:pStyle w:val="NormalWeb"/>
        <w:spacing w:before="0" w:beforeAutospacing="0" w:after="0" w:afterAutospacing="0"/>
        <w:rPr>
          <w:color w:val="0E101A"/>
        </w:rPr>
      </w:pPr>
      <w:r>
        <w:rPr>
          <w:rFonts w:ascii="Arial" w:hAnsi="Arial"/>
          <w:b/>
          <w:caps/>
          <w:color w:val="589633" w:themeColor="accent1" w:themeShade="BF"/>
          <w:sz w:val="32"/>
          <w:szCs w:val="40"/>
        </w:rPr>
        <w:t>Example Code</w:t>
      </w:r>
      <w:r w:rsidRPr="00441A1C">
        <w:rPr>
          <w:color w:val="0E101A"/>
        </w:rPr>
        <w:t xml:space="preserve"> </w:t>
      </w:r>
    </w:p>
    <w:p w14:paraId="252DD75F" w14:textId="77777777" w:rsidR="00441A1C" w:rsidRPr="00441A1C" w:rsidRDefault="00441A1C" w:rsidP="00441A1C">
      <w:pPr>
        <w:rPr>
          <w:rFonts w:ascii="Arial" w:hAnsi="Arial"/>
          <w:b/>
          <w:caps/>
          <w:color w:val="589633" w:themeColor="accent1" w:themeShade="BF"/>
          <w:sz w:val="32"/>
          <w:szCs w:val="40"/>
        </w:rPr>
      </w:pPr>
    </w:p>
    <w:p w14:paraId="66359697" w14:textId="32B2F11C" w:rsidR="00441A1C" w:rsidRDefault="00441A1C" w:rsidP="00441A1C">
      <w:pPr>
        <w:spacing w:line="360" w:lineRule="auto"/>
        <w:rPr>
          <w:rFonts w:eastAsia="Arial" w:cs="Arial"/>
          <w:sz w:val="22"/>
          <w:szCs w:val="22"/>
          <w:lang w:val="en-GB"/>
        </w:rPr>
      </w:pPr>
      <w:r w:rsidRPr="00441A1C">
        <w:rPr>
          <w:rFonts w:eastAsia="Arial" w:cs="Arial"/>
          <w:sz w:val="22"/>
          <w:szCs w:val="22"/>
          <w:lang w:val="en-GB"/>
        </w:rPr>
        <w:t xml:space="preserve">Below is a simple example of a JSF page using HTML, Core, and </w:t>
      </w:r>
      <w:proofErr w:type="spellStart"/>
      <w:r w:rsidRPr="00441A1C">
        <w:rPr>
          <w:rFonts w:eastAsia="Arial" w:cs="Arial"/>
          <w:sz w:val="22"/>
          <w:szCs w:val="22"/>
          <w:lang w:val="en-GB"/>
        </w:rPr>
        <w:t>Facelet</w:t>
      </w:r>
      <w:proofErr w:type="spellEnd"/>
      <w:r w:rsidRPr="00441A1C">
        <w:rPr>
          <w:rFonts w:eastAsia="Arial" w:cs="Arial"/>
          <w:sz w:val="22"/>
          <w:szCs w:val="22"/>
          <w:lang w:val="en-GB"/>
        </w:rPr>
        <w:t xml:space="preserve"> tags. This example demonstrates a basic form with input fields and a submit button.</w:t>
      </w:r>
    </w:p>
    <w:p w14:paraId="6669F0DC" w14:textId="2C225875" w:rsidR="00441A1C" w:rsidRPr="00441A1C" w:rsidRDefault="00441A1C" w:rsidP="00441A1C">
      <w:pPr>
        <w:spacing w:line="360" w:lineRule="auto"/>
        <w:rPr>
          <w:rFonts w:eastAsia="Arial" w:cs="Arial"/>
          <w:sz w:val="22"/>
          <w:szCs w:val="22"/>
          <w:lang w:val="en-GB"/>
        </w:rPr>
      </w:pPr>
      <w:r>
        <w:rPr>
          <w:rFonts w:eastAsia="Arial" w:cs="Arial"/>
          <w:sz w:val="22"/>
          <w:szCs w:val="22"/>
          <w:lang w:val="en-GB"/>
        </w:rPr>
        <w:t>.xml File</w:t>
      </w:r>
    </w:p>
    <w:p w14:paraId="7AD37D88" w14:textId="6B389931" w:rsidR="0057128D" w:rsidRDefault="00DA5B1A" w:rsidP="00DA5B1A">
      <w:pPr>
        <w:spacing w:line="360" w:lineRule="auto"/>
      </w:pPr>
      <w:r>
        <w:rPr>
          <w:noProof/>
        </w:rPr>
        <mc:AlternateContent>
          <mc:Choice Requires="wps">
            <w:drawing>
              <wp:inline distT="0" distB="0" distL="0" distR="0" wp14:anchorId="34A4E017" wp14:editId="5D95AC01">
                <wp:extent cx="5867400" cy="3413760"/>
                <wp:effectExtent l="0" t="0" r="12700" b="15240"/>
                <wp:docPr id="378085771" name="Text Box 7"/>
                <wp:cNvGraphicFramePr/>
                <a:graphic xmlns:a="http://schemas.openxmlformats.org/drawingml/2006/main">
                  <a:graphicData uri="http://schemas.microsoft.com/office/word/2010/wordprocessingShape">
                    <wps:wsp>
                      <wps:cNvSpPr txBox="1"/>
                      <wps:spPr>
                        <a:xfrm>
                          <a:off x="0" y="0"/>
                          <a:ext cx="5867400" cy="3413760"/>
                        </a:xfrm>
                        <a:prstGeom prst="rect">
                          <a:avLst/>
                        </a:prstGeom>
                        <a:solidFill>
                          <a:schemeClr val="tx2"/>
                        </a:solidFill>
                        <a:ln w="6350">
                          <a:solidFill>
                            <a:prstClr val="black"/>
                          </a:solidFill>
                        </a:ln>
                      </wps:spPr>
                      <wps:txbx>
                        <w:txbxContent>
                          <w:p w14:paraId="50C8A912"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14:paraId="3D0AF34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&lt;html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="http://www.w3.org/1999/xhtml"</w:t>
                            </w:r>
                          </w:p>
                          <w:p w14:paraId="6822C4AD"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xmlns:h</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18E0064E"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xmlns:f</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
                          <w:p w14:paraId="655E8F9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xmlns:ui</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facelets</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7B66E1C"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f:view</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CAB3078"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h:head</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E6F2EA8"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&lt;title&gt;JSF Tag Libraries Example&lt;/title&gt;</w:t>
                            </w:r>
                          </w:p>
                          <w:p w14:paraId="4A5DAC5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h:head</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6A8454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h:body</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0761122"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h:form</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C7BE72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h:outputText</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value="Name:" /&gt;</w:t>
                            </w:r>
                          </w:p>
                          <w:p w14:paraId="485F4D36"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h:inputText</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value="#{myBean.name}" /&gt;</w:t>
                            </w:r>
                          </w:p>
                          <w:p w14:paraId="0B21DC99"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h:commandButton</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value="Submit" action="#{</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myBean.submit</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2D18941A"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h:form</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2F67DF7"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ui:include</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footer.xhtml</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654B425F"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h:body</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33E27F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f:view</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719F051" w14:textId="528F95A1" w:rsidR="00DA5B1A" w:rsidRPr="00DA5B1A"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A4E017" id="Text Box 7" o:spid="_x0000_s1027" type="#_x0000_t202" style="width:462pt;height:2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" fillcolor="black [3215]" strokeweight=".5pt">
                <v:textbox>
                  <w:txbxContent>
                    <w:p w14:paraId="50C8A912"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14:paraId="3D0AF34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&lt;html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="http://www.w3.org/1999/xhtml"</w:t>
                      </w:r>
                    </w:p>
                    <w:p w14:paraId="6822C4AD"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xmlns:h</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18E0064E"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xmlns:f</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
                    <w:p w14:paraId="655E8F9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xmlns:ui</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="http://xmlns.jcp.org/</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jsf</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facelets</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7B66E1C"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f:view</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CAB3078"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h:head</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E6F2EA8"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&lt;title&gt;JSF Tag Libraries Example&lt;/title&gt;</w:t>
                      </w:r>
                    </w:p>
                    <w:p w14:paraId="4A5DAC50"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h:head</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6A8454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h:body</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0761122"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h:form</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C7BE72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h:outputText</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value="Name:" /&gt;</w:t>
                      </w:r>
                    </w:p>
                    <w:p w14:paraId="485F4D36"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h:inputText</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value="#{myBean.name}" /&gt;</w:t>
                      </w:r>
                    </w:p>
                    <w:p w14:paraId="0B21DC99"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h:commandButton</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value="Submit" action="#{</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myBean.submit</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2D18941A"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h:form</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2F67DF7"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ui:include</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footer.xhtml</w:t>
                      </w:r>
                      <w:proofErr w:type="spell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654B425F"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h:body</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33E27F5" w14:textId="77777777" w:rsidR="00441A1C" w:rsidRPr="00441A1C"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proofErr w:type="gramStart"/>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f:view</w:t>
                      </w:r>
                      <w:proofErr w:type="spellEnd"/>
                      <w:proofErr w:type="gramEnd"/>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719F051" w14:textId="528F95A1" w:rsidR="00DA5B1A" w:rsidRPr="00DA5B1A" w:rsidRDefault="00441A1C" w:rsidP="00441A1C">
                      <w:pPr>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A1C">
                        <w:rPr>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txbxContent>
                </v:textbox>
                <w10:anchorlock/>
              </v:shape>
            </w:pict>
          </mc:Fallback>
        </mc:AlternateContent>
      </w:r>
    </w:p>
    <w:p w14:paraId="1DEFDE10" w14:textId="77777777" w:rsidR="00441A1C" w:rsidRDefault="00441A1C" w:rsidP="00DA5B1A">
      <w:pPr>
        <w:spacing w:line="360" w:lineRule="auto"/>
      </w:pPr>
    </w:p>
    <w:p w14:paraId="68CCFCCF" w14:textId="77777777" w:rsidR="00441A1C" w:rsidRDefault="00441A1C" w:rsidP="00DA5B1A">
      <w:pPr>
        <w:spacing w:line="360" w:lineRule="auto"/>
      </w:pPr>
    </w:p>
    <w:p w14:paraId="245A7F2A" w14:textId="77777777" w:rsidR="00441A1C" w:rsidRDefault="00441A1C" w:rsidP="00DA5B1A">
      <w:pPr>
        <w:spacing w:line="360" w:lineRule="auto"/>
      </w:pPr>
    </w:p>
    <w:p w14:paraId="5F8B2FD8" w14:textId="3E2B6513" w:rsidR="00441A1C" w:rsidRDefault="00441A1C" w:rsidP="00DA5B1A">
      <w:pPr>
        <w:spacing w:line="360" w:lineRule="auto"/>
      </w:pPr>
      <w:r>
        <w:lastRenderedPageBreak/>
        <w:t xml:space="preserve">Java File: </w:t>
      </w:r>
    </w:p>
    <w:p w14:paraId="202B6486" w14:textId="38B709D6" w:rsidR="00DA5B1A" w:rsidRDefault="00DA5B1A" w:rsidP="0057128D">
      <w:pPr>
        <w:spacing w:line="360" w:lineRule="auto"/>
      </w:pPr>
      <w:r>
        <w:rPr>
          <w:noProof/>
        </w:rPr>
        <mc:AlternateContent>
          <mc:Choice Requires="wps">
            <w:drawing>
              <wp:inline distT="0" distB="0" distL="0" distR="0" wp14:anchorId="6AB7BE31" wp14:editId="2973EE00">
                <wp:extent cx="5867400" cy="3535680"/>
                <wp:effectExtent l="0" t="0" r="12700" b="7620"/>
                <wp:docPr id="264888241" name="Text Box 8"/>
                <wp:cNvGraphicFramePr/>
                <a:graphic xmlns:a="http://schemas.openxmlformats.org/drawingml/2006/main">
                  <a:graphicData uri="http://schemas.microsoft.com/office/word/2010/wordprocessingShape">
                    <wps:wsp>
                      <wps:cNvSpPr txBox="1"/>
                      <wps:spPr>
                        <a:xfrm>
                          <a:off x="0" y="0"/>
                          <a:ext cx="5867400" cy="3535680"/>
                        </a:xfrm>
                        <a:prstGeom prst="rect">
                          <a:avLst/>
                        </a:prstGeom>
                        <a:solidFill>
                          <a:schemeClr val="tx2"/>
                        </a:solidFill>
                        <a:ln w="6350">
                          <a:solidFill>
                            <a:prstClr val="black"/>
                          </a:solidFill>
                        </a:ln>
                      </wps:spPr>
                      <wps:txbx>
                        <w:txbxContent>
                          <w:p w14:paraId="474248FF" w14:textId="77777777" w:rsidR="00441A1C" w:rsidRDefault="00441A1C" w:rsidP="00441A1C">
                            <w:r>
                              <w:t xml:space="preserve">import </w:t>
                            </w:r>
                            <w:proofErr w:type="spellStart"/>
                            <w:proofErr w:type="gramStart"/>
                            <w:r>
                              <w:t>javax.faces</w:t>
                            </w:r>
                            <w:proofErr w:type="gramEnd"/>
                            <w:r>
                              <w:t>.bean.ManagedBean</w:t>
                            </w:r>
                            <w:proofErr w:type="spellEnd"/>
                            <w:r>
                              <w:t>;</w:t>
                            </w:r>
                          </w:p>
                          <w:p w14:paraId="54F737BA" w14:textId="77777777" w:rsidR="00441A1C" w:rsidRDefault="00441A1C" w:rsidP="00441A1C"/>
                          <w:p w14:paraId="2B21B349" w14:textId="77777777" w:rsidR="00441A1C" w:rsidRDefault="00441A1C" w:rsidP="00441A1C">
                            <w:r>
                              <w:t>@ManagedBean</w:t>
                            </w:r>
                          </w:p>
                          <w:p w14:paraId="46E7D3C2" w14:textId="77777777" w:rsidR="00441A1C" w:rsidRDefault="00441A1C" w:rsidP="00441A1C">
                            <w:r>
                              <w:t xml:space="preserve">public class </w:t>
                            </w:r>
                            <w:proofErr w:type="spellStart"/>
                            <w:r>
                              <w:t>MyBean</w:t>
                            </w:r>
                            <w:proofErr w:type="spellEnd"/>
                            <w:r>
                              <w:t xml:space="preserve"> {</w:t>
                            </w:r>
                          </w:p>
                          <w:p w14:paraId="46B383F5" w14:textId="77777777" w:rsidR="00441A1C" w:rsidRDefault="00441A1C" w:rsidP="00441A1C">
                            <w:r>
                              <w:t xml:space="preserve">    private String </w:t>
                            </w:r>
                            <w:proofErr w:type="gramStart"/>
                            <w:r>
                              <w:t>name;</w:t>
                            </w:r>
                            <w:proofErr w:type="gramEnd"/>
                          </w:p>
                          <w:p w14:paraId="6FDA169B" w14:textId="77777777" w:rsidR="00441A1C" w:rsidRDefault="00441A1C" w:rsidP="00441A1C"/>
                          <w:p w14:paraId="1CA238E3" w14:textId="77777777" w:rsidR="00441A1C" w:rsidRDefault="00441A1C" w:rsidP="00441A1C">
                            <w:r>
                              <w:t xml:space="preserve">    public String </w:t>
                            </w:r>
                            <w:proofErr w:type="spellStart"/>
                            <w:proofErr w:type="gramStart"/>
                            <w:r>
                              <w:t>getName</w:t>
                            </w:r>
                            <w:proofErr w:type="spellEnd"/>
                            <w:r>
                              <w:t>(</w:t>
                            </w:r>
                            <w:proofErr w:type="gramEnd"/>
                            <w:r>
                              <w:t>) {</w:t>
                            </w:r>
                          </w:p>
                          <w:p w14:paraId="166D2A9E" w14:textId="77777777" w:rsidR="00441A1C" w:rsidRDefault="00441A1C" w:rsidP="00441A1C">
                            <w:r>
                              <w:t xml:space="preserve">        return </w:t>
                            </w:r>
                            <w:proofErr w:type="gramStart"/>
                            <w:r>
                              <w:t>name;</w:t>
                            </w:r>
                            <w:proofErr w:type="gramEnd"/>
                          </w:p>
                          <w:p w14:paraId="7508B42E" w14:textId="77777777" w:rsidR="00441A1C" w:rsidRDefault="00441A1C" w:rsidP="00441A1C">
                            <w:r>
                              <w:t xml:space="preserve">    }</w:t>
                            </w:r>
                          </w:p>
                          <w:p w14:paraId="69F53F2C" w14:textId="77777777" w:rsidR="00441A1C" w:rsidRDefault="00441A1C" w:rsidP="00441A1C"/>
                          <w:p w14:paraId="00855B92" w14:textId="77777777" w:rsidR="00441A1C" w:rsidRDefault="00441A1C" w:rsidP="00441A1C">
                            <w:r>
                              <w:t xml:space="preserve">    public void </w:t>
                            </w:r>
                            <w:proofErr w:type="spellStart"/>
                            <w:proofErr w:type="gramStart"/>
                            <w:r>
                              <w:t>setName</w:t>
                            </w:r>
                            <w:proofErr w:type="spellEnd"/>
                            <w:r>
                              <w:t>(</w:t>
                            </w:r>
                            <w:proofErr w:type="gramEnd"/>
                            <w:r>
                              <w:t>String name) {</w:t>
                            </w:r>
                          </w:p>
                          <w:p w14:paraId="1716A8B0" w14:textId="77777777" w:rsidR="00441A1C" w:rsidRDefault="00441A1C" w:rsidP="00441A1C">
                            <w:r>
                              <w:t xml:space="preserve">        this.name = </w:t>
                            </w:r>
                            <w:proofErr w:type="gramStart"/>
                            <w:r>
                              <w:t>name;</w:t>
                            </w:r>
                            <w:proofErr w:type="gramEnd"/>
                          </w:p>
                          <w:p w14:paraId="5B5227B4" w14:textId="77777777" w:rsidR="00441A1C" w:rsidRDefault="00441A1C" w:rsidP="00441A1C">
                            <w:r>
                              <w:t xml:space="preserve">    }</w:t>
                            </w:r>
                          </w:p>
                          <w:p w14:paraId="79C9F978" w14:textId="77777777" w:rsidR="00441A1C" w:rsidRDefault="00441A1C" w:rsidP="00441A1C"/>
                          <w:p w14:paraId="5474675B" w14:textId="77777777" w:rsidR="00441A1C" w:rsidRDefault="00441A1C" w:rsidP="00441A1C">
                            <w:r>
                              <w:t xml:space="preserve">    public void </w:t>
                            </w:r>
                            <w:proofErr w:type="gramStart"/>
                            <w:r>
                              <w:t>submit(</w:t>
                            </w:r>
                            <w:proofErr w:type="gramEnd"/>
                            <w:r>
                              <w:t>) {</w:t>
                            </w:r>
                          </w:p>
                          <w:p w14:paraId="10ADE428" w14:textId="77777777" w:rsidR="00441A1C" w:rsidRDefault="00441A1C" w:rsidP="00441A1C">
                            <w:r>
                              <w:t xml:space="preserve">        </w:t>
                            </w:r>
                            <w:proofErr w:type="spellStart"/>
                            <w:r>
                              <w:t>System.out.println</w:t>
                            </w:r>
                            <w:proofErr w:type="spellEnd"/>
                            <w:r>
                              <w:t>("Submitted name: " + name</w:t>
                            </w:r>
                            <w:proofErr w:type="gramStart"/>
                            <w:r>
                              <w:t>);</w:t>
                            </w:r>
                            <w:proofErr w:type="gramEnd"/>
                          </w:p>
                          <w:p w14:paraId="7A167AB1" w14:textId="77777777" w:rsidR="00441A1C" w:rsidRDefault="00441A1C" w:rsidP="00441A1C">
                            <w:r>
                              <w:t xml:space="preserve">    }</w:t>
                            </w:r>
                          </w:p>
                          <w:p w14:paraId="282553E5" w14:textId="4B6DBFED" w:rsidR="00DA5B1A" w:rsidRDefault="00441A1C" w:rsidP="00441A1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B7BE31" id="Text Box 8" o:spid="_x0000_s1028" type="#_x0000_t202" style="width:462pt;height:2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" fillcolor="black [3215]" strokeweight=".5pt">
                <v:textbox>
                  <w:txbxContent>
                    <w:p w14:paraId="474248FF" w14:textId="77777777" w:rsidR="00441A1C" w:rsidRDefault="00441A1C" w:rsidP="00441A1C">
                      <w:r>
                        <w:t xml:space="preserve">import </w:t>
                      </w:r>
                      <w:proofErr w:type="spellStart"/>
                      <w:proofErr w:type="gramStart"/>
                      <w:r>
                        <w:t>javax.faces</w:t>
                      </w:r>
                      <w:proofErr w:type="gramEnd"/>
                      <w:r>
                        <w:t>.bean.ManagedBean</w:t>
                      </w:r>
                      <w:proofErr w:type="spellEnd"/>
                      <w:r>
                        <w:t>;</w:t>
                      </w:r>
                    </w:p>
                    <w:p w14:paraId="54F737BA" w14:textId="77777777" w:rsidR="00441A1C" w:rsidRDefault="00441A1C" w:rsidP="00441A1C"/>
                    <w:p w14:paraId="2B21B349" w14:textId="77777777" w:rsidR="00441A1C" w:rsidRDefault="00441A1C" w:rsidP="00441A1C">
                      <w:r>
                        <w:t>@ManagedBean</w:t>
                      </w:r>
                    </w:p>
                    <w:p w14:paraId="46E7D3C2" w14:textId="77777777" w:rsidR="00441A1C" w:rsidRDefault="00441A1C" w:rsidP="00441A1C">
                      <w:r>
                        <w:t xml:space="preserve">public class </w:t>
                      </w:r>
                      <w:proofErr w:type="spellStart"/>
                      <w:r>
                        <w:t>MyBean</w:t>
                      </w:r>
                      <w:proofErr w:type="spellEnd"/>
                      <w:r>
                        <w:t xml:space="preserve"> {</w:t>
                      </w:r>
                    </w:p>
                    <w:p w14:paraId="46B383F5" w14:textId="77777777" w:rsidR="00441A1C" w:rsidRDefault="00441A1C" w:rsidP="00441A1C">
                      <w:r>
                        <w:t xml:space="preserve">    private String </w:t>
                      </w:r>
                      <w:proofErr w:type="gramStart"/>
                      <w:r>
                        <w:t>name;</w:t>
                      </w:r>
                      <w:proofErr w:type="gramEnd"/>
                    </w:p>
                    <w:p w14:paraId="6FDA169B" w14:textId="77777777" w:rsidR="00441A1C" w:rsidRDefault="00441A1C" w:rsidP="00441A1C"/>
                    <w:p w14:paraId="1CA238E3" w14:textId="77777777" w:rsidR="00441A1C" w:rsidRDefault="00441A1C" w:rsidP="00441A1C">
                      <w:r>
                        <w:t xml:space="preserve">    public String </w:t>
                      </w:r>
                      <w:proofErr w:type="spellStart"/>
                      <w:proofErr w:type="gramStart"/>
                      <w:r>
                        <w:t>getName</w:t>
                      </w:r>
                      <w:proofErr w:type="spellEnd"/>
                      <w:r>
                        <w:t>(</w:t>
                      </w:r>
                      <w:proofErr w:type="gramEnd"/>
                      <w:r>
                        <w:t>) {</w:t>
                      </w:r>
                    </w:p>
                    <w:p w14:paraId="166D2A9E" w14:textId="77777777" w:rsidR="00441A1C" w:rsidRDefault="00441A1C" w:rsidP="00441A1C">
                      <w:r>
                        <w:t xml:space="preserve">        return </w:t>
                      </w:r>
                      <w:proofErr w:type="gramStart"/>
                      <w:r>
                        <w:t>name;</w:t>
                      </w:r>
                      <w:proofErr w:type="gramEnd"/>
                    </w:p>
                    <w:p w14:paraId="7508B42E" w14:textId="77777777" w:rsidR="00441A1C" w:rsidRDefault="00441A1C" w:rsidP="00441A1C">
                      <w:r>
                        <w:t xml:space="preserve">    }</w:t>
                      </w:r>
                    </w:p>
                    <w:p w14:paraId="69F53F2C" w14:textId="77777777" w:rsidR="00441A1C" w:rsidRDefault="00441A1C" w:rsidP="00441A1C"/>
                    <w:p w14:paraId="00855B92" w14:textId="77777777" w:rsidR="00441A1C" w:rsidRDefault="00441A1C" w:rsidP="00441A1C">
                      <w:r>
                        <w:t xml:space="preserve">    public void </w:t>
                      </w:r>
                      <w:proofErr w:type="spellStart"/>
                      <w:proofErr w:type="gramStart"/>
                      <w:r>
                        <w:t>setName</w:t>
                      </w:r>
                      <w:proofErr w:type="spellEnd"/>
                      <w:r>
                        <w:t>(</w:t>
                      </w:r>
                      <w:proofErr w:type="gramEnd"/>
                      <w:r>
                        <w:t>String name) {</w:t>
                      </w:r>
                    </w:p>
                    <w:p w14:paraId="1716A8B0" w14:textId="77777777" w:rsidR="00441A1C" w:rsidRDefault="00441A1C" w:rsidP="00441A1C">
                      <w:r>
                        <w:t xml:space="preserve">        this.name = </w:t>
                      </w:r>
                      <w:proofErr w:type="gramStart"/>
                      <w:r>
                        <w:t>name;</w:t>
                      </w:r>
                      <w:proofErr w:type="gramEnd"/>
                    </w:p>
                    <w:p w14:paraId="5B5227B4" w14:textId="77777777" w:rsidR="00441A1C" w:rsidRDefault="00441A1C" w:rsidP="00441A1C">
                      <w:r>
                        <w:t xml:space="preserve">    }</w:t>
                      </w:r>
                    </w:p>
                    <w:p w14:paraId="79C9F978" w14:textId="77777777" w:rsidR="00441A1C" w:rsidRDefault="00441A1C" w:rsidP="00441A1C"/>
                    <w:p w14:paraId="5474675B" w14:textId="77777777" w:rsidR="00441A1C" w:rsidRDefault="00441A1C" w:rsidP="00441A1C">
                      <w:r>
                        <w:t xml:space="preserve">    public void </w:t>
                      </w:r>
                      <w:proofErr w:type="gramStart"/>
                      <w:r>
                        <w:t>submit(</w:t>
                      </w:r>
                      <w:proofErr w:type="gramEnd"/>
                      <w:r>
                        <w:t>) {</w:t>
                      </w:r>
                    </w:p>
                    <w:p w14:paraId="10ADE428" w14:textId="77777777" w:rsidR="00441A1C" w:rsidRDefault="00441A1C" w:rsidP="00441A1C">
                      <w:r>
                        <w:t xml:space="preserve">        </w:t>
                      </w:r>
                      <w:proofErr w:type="spellStart"/>
                      <w:r>
                        <w:t>System.out.println</w:t>
                      </w:r>
                      <w:proofErr w:type="spellEnd"/>
                      <w:r>
                        <w:t>("Submitted name: " + name</w:t>
                      </w:r>
                      <w:proofErr w:type="gramStart"/>
                      <w:r>
                        <w:t>);</w:t>
                      </w:r>
                      <w:proofErr w:type="gramEnd"/>
                    </w:p>
                    <w:p w14:paraId="7A167AB1" w14:textId="77777777" w:rsidR="00441A1C" w:rsidRDefault="00441A1C" w:rsidP="00441A1C">
                      <w:r>
                        <w:t xml:space="preserve">    }</w:t>
                      </w:r>
                    </w:p>
                    <w:p w14:paraId="282553E5" w14:textId="4B6DBFED" w:rsidR="00DA5B1A" w:rsidRDefault="00441A1C" w:rsidP="00441A1C">
                      <w:r>
                        <w:t>}</w:t>
                      </w:r>
                    </w:p>
                  </w:txbxContent>
                </v:textbox>
                <w10:anchorlock/>
              </v:shape>
            </w:pict>
          </mc:Fallback>
        </mc:AlternateContent>
      </w:r>
    </w:p>
    <w:p w14:paraId="07244B54" w14:textId="77777777" w:rsidR="00DA5B1A" w:rsidRDefault="00DA5B1A" w:rsidP="0057128D">
      <w:pPr>
        <w:spacing w:line="360" w:lineRule="auto"/>
      </w:pPr>
    </w:p>
    <w:p w14:paraId="0E0DE062" w14:textId="77777777" w:rsidR="0057128D" w:rsidRPr="00DA5B1A" w:rsidRDefault="0057128D" w:rsidP="0057128D">
      <w:pPr>
        <w:spacing w:line="360" w:lineRule="auto"/>
        <w:rPr>
          <w:rFonts w:ascii="Arial" w:hAnsi="Arial"/>
          <w:b/>
          <w:caps/>
          <w:color w:val="589633" w:themeColor="accent1" w:themeShade="BF"/>
          <w:sz w:val="32"/>
          <w:szCs w:val="40"/>
        </w:rPr>
      </w:pPr>
      <w:r w:rsidRPr="00DA5B1A">
        <w:rPr>
          <w:rFonts w:ascii="Arial" w:hAnsi="Arial"/>
          <w:b/>
          <w:caps/>
          <w:color w:val="589633" w:themeColor="accent1" w:themeShade="BF"/>
          <w:sz w:val="32"/>
          <w:szCs w:val="40"/>
        </w:rPr>
        <w:t>Conclusion</w:t>
      </w:r>
    </w:p>
    <w:p w14:paraId="22CBF0E4" w14:textId="7C1FACDE" w:rsidR="0057128D" w:rsidRPr="00441A1C" w:rsidRDefault="00441A1C" w:rsidP="00441A1C">
      <w:pPr>
        <w:pStyle w:val="checklist"/>
        <w:spacing w:line="360" w:lineRule="auto"/>
        <w:ind w:left="0" w:firstLine="0"/>
        <w:rPr>
          <w:rFonts w:eastAsia="Arial" w:cs="Arial"/>
          <w:sz w:val="22"/>
          <w:szCs w:val="22"/>
          <w:lang w:val="en-GB"/>
        </w:rPr>
      </w:pPr>
      <w:r w:rsidRPr="00441A1C">
        <w:rPr>
          <w:rFonts w:eastAsia="Arial" w:cs="Arial"/>
          <w:sz w:val="22"/>
          <w:szCs w:val="22"/>
          <w:lang w:val="en-GB"/>
        </w:rPr>
        <w:t xml:space="preserve">JSF tag libraries—HTML, Core, and </w:t>
      </w:r>
      <w:proofErr w:type="spellStart"/>
      <w:r w:rsidRPr="00441A1C">
        <w:rPr>
          <w:rFonts w:eastAsia="Arial" w:cs="Arial"/>
          <w:sz w:val="22"/>
          <w:szCs w:val="22"/>
          <w:lang w:val="en-GB"/>
        </w:rPr>
        <w:t>Facelets</w:t>
      </w:r>
      <w:proofErr w:type="spellEnd"/>
      <w:r w:rsidRPr="00441A1C">
        <w:rPr>
          <w:rFonts w:eastAsia="Arial" w:cs="Arial"/>
          <w:sz w:val="22"/>
          <w:szCs w:val="22"/>
          <w:lang w:val="en-GB"/>
        </w:rPr>
        <w:t>—offer powerful tools for building dynamic, interactive, and maintainable web applications. By utilizing these libraries, developers can build web applications that improve the user experience and simplify development processes. Understanding and utilizing these tag libraries is essential for any developer working with JSF.</w:t>
      </w:r>
    </w:p>
    <w:p w14:paraId="68FAF618" w14:textId="77777777" w:rsidR="00FE6705" w:rsidRDefault="00FE6705" w:rsidP="00413BCB">
      <w:pPr>
        <w:rPr>
          <w:rFonts w:ascii="Arial" w:hAnsi="Arial"/>
          <w:b/>
          <w:caps/>
          <w:color w:val="589633" w:themeColor="accent1" w:themeShade="BF"/>
          <w:sz w:val="32"/>
          <w:szCs w:val="40"/>
        </w:rPr>
      </w:pPr>
    </w:p>
    <w:p w14:paraId="218DFA28" w14:textId="77777777" w:rsidR="00FE6705" w:rsidRDefault="00FE6705" w:rsidP="00413BCB">
      <w:pPr>
        <w:rPr>
          <w:rFonts w:ascii="Arial" w:hAnsi="Arial"/>
          <w:b/>
          <w:caps/>
          <w:color w:val="589633" w:themeColor="accent1" w:themeShade="BF"/>
          <w:sz w:val="32"/>
          <w:szCs w:val="40"/>
        </w:rPr>
      </w:pPr>
    </w:p>
    <w:p w14:paraId="6835080D" w14:textId="77777777" w:rsidR="00FE6705" w:rsidRDefault="00FE6705" w:rsidP="00413BCB">
      <w:pPr>
        <w:rPr>
          <w:rFonts w:ascii="Arial" w:hAnsi="Arial"/>
          <w:b/>
          <w:caps/>
          <w:color w:val="589633" w:themeColor="accent1" w:themeShade="BF"/>
          <w:sz w:val="32"/>
          <w:szCs w:val="40"/>
        </w:rPr>
      </w:pPr>
    </w:p>
    <w:p w14:paraId="149A6FDD" w14:textId="77777777" w:rsidR="00FE6705" w:rsidRDefault="00FE6705" w:rsidP="00413BCB">
      <w:pPr>
        <w:rPr>
          <w:rFonts w:ascii="Arial" w:hAnsi="Arial"/>
          <w:b/>
          <w:caps/>
          <w:color w:val="589633" w:themeColor="accent1" w:themeShade="BF"/>
          <w:sz w:val="32"/>
          <w:szCs w:val="40"/>
        </w:rPr>
      </w:pPr>
    </w:p>
    <w:p w14:paraId="4BB28B5F" w14:textId="77777777" w:rsidR="00FE6705" w:rsidRDefault="00FE6705" w:rsidP="00413BCB">
      <w:pPr>
        <w:rPr>
          <w:rFonts w:ascii="Arial" w:hAnsi="Arial"/>
          <w:b/>
          <w:caps/>
          <w:color w:val="589633" w:themeColor="accent1" w:themeShade="BF"/>
          <w:sz w:val="32"/>
          <w:szCs w:val="40"/>
        </w:rPr>
      </w:pPr>
    </w:p>
    <w:p w14:paraId="6E87A96A" w14:textId="77777777" w:rsidR="00FE6705" w:rsidRDefault="00FE6705" w:rsidP="00413BCB">
      <w:pPr>
        <w:rPr>
          <w:rFonts w:ascii="Arial" w:hAnsi="Arial"/>
          <w:b/>
          <w:caps/>
          <w:color w:val="589633" w:themeColor="accent1" w:themeShade="BF"/>
          <w:sz w:val="32"/>
          <w:szCs w:val="40"/>
        </w:rPr>
      </w:pPr>
    </w:p>
    <w:p w14:paraId="45BFDFC3" w14:textId="77777777" w:rsidR="00FE6705" w:rsidRDefault="00FE6705" w:rsidP="00413BCB">
      <w:pPr>
        <w:rPr>
          <w:rFonts w:ascii="Arial" w:hAnsi="Arial"/>
          <w:b/>
          <w:caps/>
          <w:color w:val="589633" w:themeColor="accent1" w:themeShade="BF"/>
          <w:sz w:val="32"/>
          <w:szCs w:val="40"/>
        </w:rPr>
      </w:pPr>
    </w:p>
    <w:p w14:paraId="020BC0EA" w14:textId="77777777" w:rsidR="00FE6705" w:rsidRDefault="00FE6705" w:rsidP="00413BCB">
      <w:pPr>
        <w:rPr>
          <w:rFonts w:ascii="Arial" w:hAnsi="Arial"/>
          <w:b/>
          <w:caps/>
          <w:color w:val="589633" w:themeColor="accent1" w:themeShade="BF"/>
          <w:sz w:val="32"/>
          <w:szCs w:val="40"/>
        </w:rPr>
      </w:pPr>
    </w:p>
    <w:p w14:paraId="1D14FD7F" w14:textId="77777777" w:rsidR="00FE6705" w:rsidRDefault="00FE6705" w:rsidP="00413BCB">
      <w:pPr>
        <w:rPr>
          <w:rFonts w:ascii="Arial" w:hAnsi="Arial"/>
          <w:b/>
          <w:caps/>
          <w:color w:val="589633" w:themeColor="accent1" w:themeShade="BF"/>
          <w:sz w:val="32"/>
          <w:szCs w:val="40"/>
        </w:rPr>
      </w:pPr>
    </w:p>
    <w:p w14:paraId="4479F825" w14:textId="77777777" w:rsidR="00FE6705" w:rsidRDefault="00FE6705" w:rsidP="00413BCB">
      <w:pPr>
        <w:rPr>
          <w:rFonts w:ascii="Arial" w:hAnsi="Arial"/>
          <w:b/>
          <w:caps/>
          <w:color w:val="589633" w:themeColor="accent1" w:themeShade="BF"/>
          <w:sz w:val="32"/>
          <w:szCs w:val="40"/>
        </w:rPr>
      </w:pPr>
    </w:p>
    <w:p w14:paraId="0318EAE9" w14:textId="77777777" w:rsidR="00FE6705" w:rsidRDefault="00FE6705" w:rsidP="00413BCB">
      <w:pPr>
        <w:rPr>
          <w:rFonts w:ascii="Arial" w:hAnsi="Arial"/>
          <w:b/>
          <w:caps/>
          <w:color w:val="589633" w:themeColor="accent1" w:themeShade="BF"/>
          <w:sz w:val="32"/>
          <w:szCs w:val="40"/>
        </w:rPr>
      </w:pPr>
    </w:p>
    <w:p w14:paraId="389564F0" w14:textId="77777777" w:rsidR="00FE6705" w:rsidRDefault="00FE6705" w:rsidP="00413BCB">
      <w:pPr>
        <w:rPr>
          <w:rFonts w:ascii="Arial" w:hAnsi="Arial"/>
          <w:b/>
          <w:caps/>
          <w:color w:val="589633" w:themeColor="accent1" w:themeShade="BF"/>
          <w:sz w:val="32"/>
          <w:szCs w:val="40"/>
        </w:rPr>
      </w:pPr>
    </w:p>
    <w:p w14:paraId="0FA0066A" w14:textId="564E1E95" w:rsidR="00413BCB" w:rsidRDefault="00413BCB" w:rsidP="00413BCB">
      <w:pPr>
        <w:rPr>
          <w:rFonts w:ascii="Arial" w:hAnsi="Arial"/>
          <w:b/>
          <w:caps/>
          <w:color w:val="589633" w:themeColor="accent1" w:themeShade="BF"/>
          <w:sz w:val="32"/>
          <w:szCs w:val="40"/>
        </w:rPr>
      </w:pPr>
      <w:r>
        <w:rPr>
          <w:rFonts w:ascii="Arial" w:hAnsi="Arial"/>
          <w:b/>
          <w:caps/>
          <w:color w:val="589633" w:themeColor="accent1" w:themeShade="BF"/>
          <w:sz w:val="32"/>
          <w:szCs w:val="40"/>
        </w:rPr>
        <w:lastRenderedPageBreak/>
        <w:t xml:space="preserve">Sources: </w:t>
      </w:r>
    </w:p>
    <w:p w14:paraId="0D04EFA2" w14:textId="77777777" w:rsidR="00441A1C" w:rsidRDefault="00441A1C" w:rsidP="00441A1C">
      <w:pPr>
        <w:pStyle w:val="NormalWeb"/>
        <w:ind w:left="567" w:hanging="567"/>
        <w:rPr>
          <w:color w:val="000000"/>
        </w:rPr>
      </w:pPr>
      <w:proofErr w:type="spellStart"/>
      <w:r>
        <w:rPr>
          <w:color w:val="000000"/>
        </w:rPr>
        <w:t>baeldung</w:t>
      </w:r>
      <w:proofErr w:type="spellEnd"/>
      <w:r>
        <w:rPr>
          <w:color w:val="000000"/>
        </w:rPr>
        <w:t>, W. by: (2024, January 8).</w:t>
      </w:r>
      <w:r>
        <w:rPr>
          <w:rStyle w:val="apple-converted-space"/>
          <w:color w:val="000000"/>
        </w:rPr>
        <w:t> </w:t>
      </w:r>
      <w:proofErr w:type="spellStart"/>
      <w:r>
        <w:rPr>
          <w:i/>
          <w:iCs/>
          <w:color w:val="000000"/>
        </w:rPr>
        <w:t>JavaServer</w:t>
      </w:r>
      <w:proofErr w:type="spellEnd"/>
      <w:r>
        <w:rPr>
          <w:i/>
          <w:iCs/>
          <w:color w:val="000000"/>
        </w:rPr>
        <w:t xml:space="preserve"> Faces (JSF) with Spring</w:t>
      </w:r>
      <w:r>
        <w:rPr>
          <w:color w:val="000000"/>
        </w:rPr>
        <w:t xml:space="preserve">. </w:t>
      </w:r>
      <w:proofErr w:type="spellStart"/>
      <w:r>
        <w:rPr>
          <w:color w:val="000000"/>
        </w:rPr>
        <w:t>Baeldung</w:t>
      </w:r>
      <w:proofErr w:type="spellEnd"/>
      <w:r>
        <w:rPr>
          <w:color w:val="000000"/>
        </w:rPr>
        <w:t>. https://www.baeldung.com/spring-jsf</w:t>
      </w:r>
      <w:r>
        <w:rPr>
          <w:rStyle w:val="apple-converted-space"/>
          <w:color w:val="000000"/>
        </w:rPr>
        <w:t> </w:t>
      </w:r>
    </w:p>
    <w:p w14:paraId="1169C90F" w14:textId="77777777" w:rsidR="00441A1C" w:rsidRDefault="00441A1C" w:rsidP="00441A1C">
      <w:pPr>
        <w:pStyle w:val="NormalWeb"/>
        <w:ind w:left="567" w:hanging="567"/>
        <w:rPr>
          <w:color w:val="000000"/>
        </w:rPr>
      </w:pPr>
      <w:proofErr w:type="spellStart"/>
      <w:r>
        <w:rPr>
          <w:color w:val="000000"/>
        </w:rPr>
        <w:t>GeeksforGeeks</w:t>
      </w:r>
      <w:proofErr w:type="spellEnd"/>
      <w:r>
        <w:rPr>
          <w:color w:val="000000"/>
        </w:rPr>
        <w:t>. (2023, November 1).</w:t>
      </w:r>
      <w:r>
        <w:rPr>
          <w:rStyle w:val="apple-converted-space"/>
          <w:color w:val="000000"/>
        </w:rPr>
        <w:t> </w:t>
      </w:r>
      <w:r>
        <w:rPr>
          <w:i/>
          <w:iCs/>
          <w:color w:val="000000"/>
        </w:rPr>
        <w:t>JSF: Java Server Faces</w:t>
      </w:r>
      <w:r>
        <w:rPr>
          <w:color w:val="000000"/>
        </w:rPr>
        <w:t>. https://www.geeksforgeeks.org/jsf-java-server-faces/</w:t>
      </w:r>
      <w:r>
        <w:rPr>
          <w:rStyle w:val="apple-converted-space"/>
          <w:color w:val="000000"/>
        </w:rPr>
        <w:t> </w:t>
      </w:r>
    </w:p>
    <w:p w14:paraId="22530890" w14:textId="77777777" w:rsidR="00441A1C" w:rsidRDefault="00441A1C" w:rsidP="00441A1C">
      <w:pPr>
        <w:pStyle w:val="NormalWeb"/>
        <w:ind w:left="567" w:hanging="567"/>
        <w:rPr>
          <w:color w:val="000000"/>
        </w:rPr>
      </w:pPr>
      <w:proofErr w:type="spellStart"/>
      <w:r>
        <w:rPr>
          <w:i/>
          <w:iCs/>
          <w:color w:val="000000"/>
        </w:rPr>
        <w:t>Javaserver</w:t>
      </w:r>
      <w:proofErr w:type="spellEnd"/>
      <w:r>
        <w:rPr>
          <w:i/>
          <w:iCs/>
          <w:color w:val="000000"/>
        </w:rPr>
        <w:t xml:space="preserve"> Faces (JSF) tutorial</w:t>
      </w:r>
      <w:r>
        <w:rPr>
          <w:color w:val="000000"/>
        </w:rPr>
        <w:t xml:space="preserve">. </w:t>
      </w:r>
      <w:proofErr w:type="spellStart"/>
      <w:r>
        <w:rPr>
          <w:color w:val="000000"/>
        </w:rPr>
        <w:t>Tutorialspoint</w:t>
      </w:r>
      <w:proofErr w:type="spellEnd"/>
      <w:r>
        <w:rPr>
          <w:color w:val="000000"/>
        </w:rPr>
        <w:t>. (n.d.). https://www.tutorialspoint.com/jsf/index.htm</w:t>
      </w:r>
      <w:r>
        <w:rPr>
          <w:rStyle w:val="apple-converted-space"/>
          <w:color w:val="000000"/>
        </w:rPr>
        <w:t> </w:t>
      </w:r>
    </w:p>
    <w:p w14:paraId="667C340F" w14:textId="77777777" w:rsidR="00441A1C" w:rsidRDefault="00441A1C" w:rsidP="00441A1C">
      <w:pPr>
        <w:pStyle w:val="NormalWeb"/>
        <w:ind w:left="567" w:hanging="567"/>
        <w:rPr>
          <w:color w:val="000000"/>
        </w:rPr>
      </w:pPr>
      <w:proofErr w:type="spellStart"/>
      <w:r>
        <w:rPr>
          <w:color w:val="000000"/>
        </w:rPr>
        <w:t>JavaServer</w:t>
      </w:r>
      <w:proofErr w:type="spellEnd"/>
      <w:r>
        <w:rPr>
          <w:color w:val="000000"/>
        </w:rPr>
        <w:t xml:space="preserve"> Faces Technology. (n.d.). https://www.oracle.com/java/technologies/javaserverfaces.html#:~:text=Overview,and%20supporting%20internationalization%20and%20accessibility.</w:t>
      </w:r>
      <w:r>
        <w:rPr>
          <w:rStyle w:val="apple-converted-space"/>
          <w:color w:val="000000"/>
        </w:rPr>
        <w:t> </w:t>
      </w:r>
    </w:p>
    <w:p w14:paraId="45E602AF" w14:textId="77777777" w:rsidR="00441A1C" w:rsidRDefault="00441A1C" w:rsidP="00441A1C">
      <w:pPr>
        <w:pStyle w:val="NormalWeb"/>
        <w:ind w:left="567" w:hanging="567"/>
        <w:rPr>
          <w:color w:val="000000"/>
        </w:rPr>
      </w:pPr>
      <w:r>
        <w:rPr>
          <w:color w:val="000000"/>
        </w:rPr>
        <w:t>Pankaj. (2022, August 3).</w:t>
      </w:r>
      <w:r>
        <w:rPr>
          <w:rStyle w:val="apple-converted-space"/>
          <w:color w:val="000000"/>
        </w:rPr>
        <w:t> </w:t>
      </w:r>
      <w:r>
        <w:rPr>
          <w:i/>
          <w:iCs/>
          <w:color w:val="000000"/>
        </w:rPr>
        <w:t>JSF tutorial for Beginners</w:t>
      </w:r>
      <w:r>
        <w:rPr>
          <w:color w:val="000000"/>
        </w:rPr>
        <w:t xml:space="preserve">. </w:t>
      </w:r>
      <w:proofErr w:type="spellStart"/>
      <w:r>
        <w:rPr>
          <w:color w:val="000000"/>
        </w:rPr>
        <w:t>DigitalOcean</w:t>
      </w:r>
      <w:proofErr w:type="spellEnd"/>
      <w:r>
        <w:rPr>
          <w:color w:val="000000"/>
        </w:rPr>
        <w:t>. https://www.digitalocean.com/community/tutorials/jsf-tutorial-for-beginners</w:t>
      </w:r>
      <w:r>
        <w:rPr>
          <w:rStyle w:val="apple-converted-space"/>
          <w:color w:val="000000"/>
        </w:rPr>
        <w:t> </w:t>
      </w:r>
    </w:p>
    <w:p w14:paraId="2401C83F" w14:textId="77777777" w:rsidR="00441A1C" w:rsidRDefault="00441A1C" w:rsidP="00441A1C">
      <w:pPr>
        <w:pStyle w:val="NormalWeb"/>
        <w:ind w:left="567" w:hanging="567"/>
        <w:rPr>
          <w:color w:val="000000"/>
        </w:rPr>
      </w:pPr>
      <w:r>
        <w:rPr>
          <w:color w:val="000000"/>
        </w:rPr>
        <w:t>Virtual Pair Programmers. (2015, April 20).</w:t>
      </w:r>
      <w:r>
        <w:rPr>
          <w:rStyle w:val="apple-converted-space"/>
          <w:color w:val="000000"/>
        </w:rPr>
        <w:t> </w:t>
      </w:r>
      <w:r>
        <w:rPr>
          <w:i/>
          <w:iCs/>
          <w:color w:val="000000"/>
        </w:rPr>
        <w:t>JSF Tutorial - Getting Started</w:t>
      </w:r>
      <w:r>
        <w:rPr>
          <w:color w:val="000000"/>
        </w:rPr>
        <w:t>. YouTube. https://www.youtube.com/watch?v=N3smu1I5JWA&amp;lc=UghICBTcUDeLEHgCoAEC</w:t>
      </w:r>
      <w:r>
        <w:rPr>
          <w:rStyle w:val="apple-converted-space"/>
          <w:color w:val="000000"/>
        </w:rPr>
        <w:t> </w:t>
      </w:r>
    </w:p>
    <w:p w14:paraId="3AF95342" w14:textId="77777777" w:rsidR="00413BCB" w:rsidRDefault="00413BCB" w:rsidP="00413BCB">
      <w:pPr>
        <w:pStyle w:val="checklist"/>
        <w:ind w:left="0" w:firstLine="0"/>
      </w:pPr>
    </w:p>
    <w:sectPr w:rsidR="00413BCB"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2705C" w14:textId="77777777" w:rsidR="00422DB8" w:rsidRDefault="00422DB8" w:rsidP="008B0457">
      <w:r>
        <w:separator/>
      </w:r>
    </w:p>
  </w:endnote>
  <w:endnote w:type="continuationSeparator" w:id="0">
    <w:p w14:paraId="2F1D7403" w14:textId="77777777" w:rsidR="00422DB8" w:rsidRDefault="00422DB8" w:rsidP="008B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rPr>
        <w:sz w:val="22"/>
      </w:rPr>
      <w:fldChar w:fldCharType="begin"/>
    </w:r>
    <w:r w:rsidR="00585E82">
      <w:instrText xml:space="preserve"> PAGE  \* MERGEFORMAT </w:instrText>
    </w:r>
    <w:r w:rsidR="00585E82">
      <w:rPr>
        <w:sz w:val="22"/>
      </w:rPr>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DBEC" w14:textId="77777777" w:rsidR="00422DB8" w:rsidRDefault="00422DB8" w:rsidP="008B0457">
      <w:r>
        <w:separator/>
      </w:r>
    </w:p>
  </w:footnote>
  <w:footnote w:type="continuationSeparator" w:id="0">
    <w:p w14:paraId="783E084F" w14:textId="77777777" w:rsidR="00422DB8" w:rsidRDefault="00422DB8" w:rsidP="008B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4011"/>
    <w:multiLevelType w:val="hybridMultilevel"/>
    <w:tmpl w:val="3538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E24"/>
    <w:multiLevelType w:val="hybridMultilevel"/>
    <w:tmpl w:val="F770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943FA"/>
    <w:multiLevelType w:val="hybridMultilevel"/>
    <w:tmpl w:val="05F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34745D"/>
    <w:multiLevelType w:val="multilevel"/>
    <w:tmpl w:val="A5C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4194D"/>
    <w:multiLevelType w:val="hybridMultilevel"/>
    <w:tmpl w:val="917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68E6F74"/>
    <w:multiLevelType w:val="multilevel"/>
    <w:tmpl w:val="183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623E4"/>
    <w:multiLevelType w:val="multilevel"/>
    <w:tmpl w:val="54A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2804">
    <w:abstractNumId w:val="7"/>
  </w:num>
  <w:num w:numId="2" w16cid:durableId="1861503175">
    <w:abstractNumId w:val="9"/>
  </w:num>
  <w:num w:numId="3" w16cid:durableId="1517620583">
    <w:abstractNumId w:val="10"/>
  </w:num>
  <w:num w:numId="4" w16cid:durableId="1427724292">
    <w:abstractNumId w:val="2"/>
  </w:num>
  <w:num w:numId="5" w16cid:durableId="1397317757">
    <w:abstractNumId w:val="12"/>
  </w:num>
  <w:num w:numId="6" w16cid:durableId="1009723398">
    <w:abstractNumId w:val="1"/>
  </w:num>
  <w:num w:numId="7" w16cid:durableId="967852746">
    <w:abstractNumId w:val="0"/>
  </w:num>
  <w:num w:numId="8" w16cid:durableId="851071501">
    <w:abstractNumId w:val="4"/>
  </w:num>
  <w:num w:numId="9" w16cid:durableId="1704162419">
    <w:abstractNumId w:val="13"/>
  </w:num>
  <w:num w:numId="10" w16cid:durableId="415052083">
    <w:abstractNumId w:val="5"/>
  </w:num>
  <w:num w:numId="11" w16cid:durableId="356154650">
    <w:abstractNumId w:val="6"/>
  </w:num>
  <w:num w:numId="12" w16cid:durableId="1218786974">
    <w:abstractNumId w:val="3"/>
  </w:num>
  <w:num w:numId="13" w16cid:durableId="1328435684">
    <w:abstractNumId w:val="11"/>
  </w:num>
  <w:num w:numId="14" w16cid:durableId="1805388577">
    <w:abstractNumId w:val="8"/>
  </w:num>
  <w:num w:numId="15" w16cid:durableId="297498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94FA3"/>
    <w:rsid w:val="00252C8A"/>
    <w:rsid w:val="002A0996"/>
    <w:rsid w:val="002B1C90"/>
    <w:rsid w:val="002D5565"/>
    <w:rsid w:val="002E2326"/>
    <w:rsid w:val="002F255A"/>
    <w:rsid w:val="003A77CE"/>
    <w:rsid w:val="003E2E75"/>
    <w:rsid w:val="00413BCB"/>
    <w:rsid w:val="00422DB8"/>
    <w:rsid w:val="0043618D"/>
    <w:rsid w:val="00441A1C"/>
    <w:rsid w:val="004B0655"/>
    <w:rsid w:val="004D02E0"/>
    <w:rsid w:val="00547CBD"/>
    <w:rsid w:val="00561158"/>
    <w:rsid w:val="0057128D"/>
    <w:rsid w:val="00585A4E"/>
    <w:rsid w:val="00585E82"/>
    <w:rsid w:val="006259A1"/>
    <w:rsid w:val="00675F78"/>
    <w:rsid w:val="006C0196"/>
    <w:rsid w:val="006C0AED"/>
    <w:rsid w:val="006C27EC"/>
    <w:rsid w:val="0070404C"/>
    <w:rsid w:val="007069A9"/>
    <w:rsid w:val="00751866"/>
    <w:rsid w:val="0077119A"/>
    <w:rsid w:val="0081053B"/>
    <w:rsid w:val="00813FCF"/>
    <w:rsid w:val="008B0457"/>
    <w:rsid w:val="008D0D27"/>
    <w:rsid w:val="009D082E"/>
    <w:rsid w:val="00A27BBA"/>
    <w:rsid w:val="00A34118"/>
    <w:rsid w:val="00AD2609"/>
    <w:rsid w:val="00AE53AB"/>
    <w:rsid w:val="00B031D0"/>
    <w:rsid w:val="00B04DF0"/>
    <w:rsid w:val="00B27F29"/>
    <w:rsid w:val="00B55E3C"/>
    <w:rsid w:val="00B734EF"/>
    <w:rsid w:val="00B75C23"/>
    <w:rsid w:val="00B80F1F"/>
    <w:rsid w:val="00BB5447"/>
    <w:rsid w:val="00CB3996"/>
    <w:rsid w:val="00CD327B"/>
    <w:rsid w:val="00D141B9"/>
    <w:rsid w:val="00D41208"/>
    <w:rsid w:val="00DA5B1A"/>
    <w:rsid w:val="00DC68E5"/>
    <w:rsid w:val="00DE6647"/>
    <w:rsid w:val="00E42E27"/>
    <w:rsid w:val="00E71676"/>
    <w:rsid w:val="00EE14B4"/>
    <w:rsid w:val="00F06AF6"/>
    <w:rsid w:val="00F162FE"/>
    <w:rsid w:val="00F244FB"/>
    <w:rsid w:val="00F5564F"/>
    <w:rsid w:val="00F6243E"/>
    <w:rsid w:val="00F93095"/>
    <w:rsid w:val="00FA0816"/>
    <w:rsid w:val="00FB4A42"/>
    <w:rsid w:val="00FD402A"/>
    <w:rsid w:val="00FE6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A1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p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178">
      <w:bodyDiv w:val="1"/>
      <w:marLeft w:val="0"/>
      <w:marRight w:val="0"/>
      <w:marTop w:val="0"/>
      <w:marBottom w:val="0"/>
      <w:divBdr>
        <w:top w:val="none" w:sz="0" w:space="0" w:color="auto"/>
        <w:left w:val="none" w:sz="0" w:space="0" w:color="auto"/>
        <w:bottom w:val="none" w:sz="0" w:space="0" w:color="auto"/>
        <w:right w:val="none" w:sz="0" w:space="0" w:color="auto"/>
      </w:divBdr>
    </w:div>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187525413">
      <w:bodyDiv w:val="1"/>
      <w:marLeft w:val="0"/>
      <w:marRight w:val="0"/>
      <w:marTop w:val="0"/>
      <w:marBottom w:val="0"/>
      <w:divBdr>
        <w:top w:val="none" w:sz="0" w:space="0" w:color="auto"/>
        <w:left w:val="none" w:sz="0" w:space="0" w:color="auto"/>
        <w:bottom w:val="none" w:sz="0" w:space="0" w:color="auto"/>
        <w:right w:val="none" w:sz="0" w:space="0" w:color="auto"/>
      </w:divBdr>
    </w:div>
    <w:div w:id="554850632">
      <w:bodyDiv w:val="1"/>
      <w:marLeft w:val="0"/>
      <w:marRight w:val="0"/>
      <w:marTop w:val="0"/>
      <w:marBottom w:val="0"/>
      <w:divBdr>
        <w:top w:val="none" w:sz="0" w:space="0" w:color="auto"/>
        <w:left w:val="none" w:sz="0" w:space="0" w:color="auto"/>
        <w:bottom w:val="none" w:sz="0" w:space="0" w:color="auto"/>
        <w:right w:val="none" w:sz="0" w:space="0" w:color="auto"/>
      </w:divBdr>
    </w:div>
    <w:div w:id="718213405">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338120542">
      <w:bodyDiv w:val="1"/>
      <w:marLeft w:val="0"/>
      <w:marRight w:val="0"/>
      <w:marTop w:val="0"/>
      <w:marBottom w:val="0"/>
      <w:divBdr>
        <w:top w:val="none" w:sz="0" w:space="0" w:color="auto"/>
        <w:left w:val="none" w:sz="0" w:space="0" w:color="auto"/>
        <w:bottom w:val="none" w:sz="0" w:space="0" w:color="auto"/>
        <w:right w:val="none" w:sz="0" w:space="0" w:color="auto"/>
      </w:divBdr>
    </w:div>
    <w:div w:id="1546986497">
      <w:bodyDiv w:val="1"/>
      <w:marLeft w:val="0"/>
      <w:marRight w:val="0"/>
      <w:marTop w:val="0"/>
      <w:marBottom w:val="0"/>
      <w:divBdr>
        <w:top w:val="none" w:sz="0" w:space="0" w:color="auto"/>
        <w:left w:val="none" w:sz="0" w:space="0" w:color="auto"/>
        <w:bottom w:val="none" w:sz="0" w:space="0" w:color="auto"/>
        <w:right w:val="none" w:sz="0" w:space="0" w:color="auto"/>
      </w:divBdr>
    </w:div>
    <w:div w:id="1601833577">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 w:id="212954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2.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2024-07-19T13:47:00Z</dcterms:created>
  <dcterms:modified xsi:type="dcterms:W3CDTF">2024-07-19T13:47:00Z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